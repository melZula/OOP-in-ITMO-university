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A69C7" w14:textId="77777777" w:rsidR="00FD54FE" w:rsidRDefault="00FD54FE" w:rsidP="00FD54FE">
      <w:pPr>
        <w:jc w:val="center"/>
        <w:rPr>
          <w:rFonts w:ascii="Times New Roman" w:hAnsi="Times New Roman" w:cs="Times New Roman"/>
          <w:kern w:val="28"/>
          <w:sz w:val="28"/>
        </w:rPr>
      </w:pPr>
      <w:r w:rsidRPr="008F44E0">
        <w:rPr>
          <w:rFonts w:ascii="Times New Roman" w:hAnsi="Times New Roman" w:cs="Times New Roman"/>
          <w:kern w:val="28"/>
          <w:sz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5548D208" w14:textId="77777777" w:rsidR="00FD54FE" w:rsidRPr="00CD75F5" w:rsidRDefault="00FD54FE" w:rsidP="00FD54FE">
      <w:pPr>
        <w:jc w:val="center"/>
        <w:rPr>
          <w:rFonts w:ascii="Times New Roman" w:hAnsi="Times New Roman" w:cs="Times New Roman"/>
          <w:kern w:val="28"/>
          <w:sz w:val="28"/>
        </w:rPr>
      </w:pPr>
      <w:r w:rsidRPr="00974704">
        <w:rPr>
          <w:rFonts w:ascii="Times New Roman" w:hAnsi="Times New Roman" w:cs="Times New Roman"/>
          <w:sz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65AE5578" w14:textId="77777777" w:rsidR="00FD54FE" w:rsidRDefault="00FD54FE" w:rsidP="00FD54FE">
      <w:pPr>
        <w:spacing w:after="4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6C11D141" w14:textId="77777777" w:rsidR="00FD54FE" w:rsidRDefault="00FD54FE" w:rsidP="00FD54FE">
      <w:pPr>
        <w:spacing w:after="4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информационных систем</w:t>
      </w:r>
    </w:p>
    <w:p w14:paraId="0295A3B4" w14:textId="77777777" w:rsidR="00FD54FE" w:rsidRDefault="00FD54FE" w:rsidP="00FD54FE">
      <w:pPr>
        <w:spacing w:after="4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14:paraId="41B5D1E2" w14:textId="77777777" w:rsidR="00FD54FE" w:rsidRDefault="00FD54FE" w:rsidP="00FD54FE">
      <w:pPr>
        <w:jc w:val="center"/>
        <w:rPr>
          <w:rFonts w:ascii="Times New Roman" w:hAnsi="Times New Roman" w:cs="Times New Roman"/>
          <w:b/>
          <w:sz w:val="28"/>
        </w:rPr>
      </w:pPr>
      <w:r w:rsidRPr="00143709">
        <w:rPr>
          <w:rFonts w:ascii="Times New Roman" w:hAnsi="Times New Roman" w:cs="Times New Roman"/>
          <w:b/>
          <w:sz w:val="28"/>
        </w:rPr>
        <w:t>О</w:t>
      </w:r>
      <w:r w:rsidR="00E774A8">
        <w:rPr>
          <w:rFonts w:ascii="Times New Roman" w:hAnsi="Times New Roman" w:cs="Times New Roman"/>
          <w:b/>
          <w:sz w:val="28"/>
        </w:rPr>
        <w:t>ОП. Работа №1</w:t>
      </w:r>
    </w:p>
    <w:p w14:paraId="7741AC5C" w14:textId="77777777" w:rsidR="00FD54FE" w:rsidRDefault="00FD54FE" w:rsidP="00FD54FE">
      <w:pPr>
        <w:spacing w:before="3600" w:after="480"/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№ М3</w:t>
      </w:r>
      <w:r w:rsidR="00E774A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05</w:t>
      </w:r>
      <w:r w:rsidRPr="00EA6CE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  <w:t>Мелентьев Петр Алексеевич</w:t>
      </w:r>
    </w:p>
    <w:p w14:paraId="2D7E2D6C" w14:textId="6AB1D113" w:rsidR="00FD54FE" w:rsidRDefault="00FD54FE" w:rsidP="00C93F20">
      <w:pPr>
        <w:spacing w:before="100" w:beforeAutospacing="1" w:after="480"/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8519A">
        <w:rPr>
          <w:rFonts w:ascii="Times New Roman" w:hAnsi="Times New Roman" w:cs="Times New Roman"/>
          <w:sz w:val="28"/>
        </w:rPr>
        <w:t>:</w:t>
      </w:r>
      <w:r w:rsidRPr="0068519A">
        <w:rPr>
          <w:rFonts w:ascii="Times New Roman" w:hAnsi="Times New Roman" w:cs="Times New Roman"/>
          <w:sz w:val="28"/>
        </w:rPr>
        <w:br/>
      </w:r>
      <w:r w:rsidR="00C93F20">
        <w:rPr>
          <w:rFonts w:ascii="Times New Roman" w:hAnsi="Times New Roman" w:cs="Times New Roman"/>
          <w:sz w:val="28"/>
        </w:rPr>
        <w:t>Евгений Носовицкий</w:t>
      </w:r>
    </w:p>
    <w:p w14:paraId="5CA16691" w14:textId="675702E3" w:rsidR="00E774A8" w:rsidRDefault="00FD54FE" w:rsidP="00D97916">
      <w:pPr>
        <w:spacing w:before="3480" w:after="48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-ПЕТЕРБУРГ</w:t>
      </w:r>
      <w:r>
        <w:rPr>
          <w:rFonts w:ascii="Times New Roman" w:hAnsi="Times New Roman" w:cs="Times New Roman"/>
          <w:sz w:val="28"/>
          <w:szCs w:val="28"/>
        </w:rPr>
        <w:br/>
        <w:t>201</w:t>
      </w:r>
      <w:r w:rsidR="005700D1">
        <w:rPr>
          <w:rFonts w:ascii="Times New Roman" w:hAnsi="Times New Roman" w:cs="Times New Roman"/>
          <w:sz w:val="28"/>
          <w:szCs w:val="28"/>
        </w:rPr>
        <w:t>9</w:t>
      </w:r>
    </w:p>
    <w:p w14:paraId="195D1B4F" w14:textId="3DFA6B6E" w:rsidR="00743B71" w:rsidRDefault="00E774A8" w:rsidP="000D01D3">
      <w:pPr>
        <w:pStyle w:val="af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/>
        </w:rPr>
      </w:pPr>
      <w:r>
        <w:rPr>
          <w:sz w:val="28"/>
          <w:szCs w:val="28"/>
        </w:rPr>
        <w:br w:type="page"/>
      </w:r>
      <w:r w:rsidR="00622141" w:rsidRPr="00622141">
        <w:rPr>
          <w:b/>
          <w:bCs/>
          <w:sz w:val="28"/>
          <w:szCs w:val="28"/>
        </w:rPr>
        <w:lastRenderedPageBreak/>
        <w:t xml:space="preserve">Задание </w:t>
      </w:r>
      <w:r w:rsidR="000D01D3" w:rsidRPr="00622141">
        <w:rPr>
          <w:b/>
          <w:bCs/>
          <w:sz w:val="28"/>
          <w:szCs w:val="28"/>
        </w:rPr>
        <w:t>№1</w:t>
      </w:r>
      <w:r w:rsidR="000D01D3">
        <w:rPr>
          <w:sz w:val="28"/>
          <w:szCs w:val="28"/>
        </w:rPr>
        <w:t xml:space="preserve"> </w:t>
      </w:r>
      <w:r w:rsidR="00743B71" w:rsidRPr="00A71658">
        <w:rPr>
          <w:rFonts w:ascii="Arial" w:hAnsi="Arial" w:cs="Arial"/>
          <w:color w:val="000000"/>
        </w:rPr>
        <w:t>Прочитать из файла input.txt набор чисел и вывести в файл output.txt их сумму. Примечание: удобно использовать StreamReader и StreamWriter для работы с файлами.</w:t>
      </w:r>
    </w:p>
    <w:p w14:paraId="2B3C955A" w14:textId="77777777" w:rsidR="0038535F" w:rsidRPr="006A530F" w:rsidRDefault="00622141" w:rsidP="0038535F">
      <w:pPr>
        <w:rPr>
          <w:rFonts w:ascii="Times New Roman" w:hAnsi="Times New Roman" w:cs="Times New Roman"/>
          <w:sz w:val="24"/>
          <w:szCs w:val="24"/>
        </w:rPr>
      </w:pPr>
      <w:r w:rsidRPr="0038535F">
        <w:rPr>
          <w:b/>
          <w:bCs/>
          <w:sz w:val="28"/>
          <w:szCs w:val="28"/>
        </w:rPr>
        <w:t>Ход рассуждений</w:t>
      </w:r>
      <w:r w:rsidRPr="0038535F">
        <w:rPr>
          <w:sz w:val="28"/>
          <w:szCs w:val="28"/>
        </w:rPr>
        <w:t>:</w:t>
      </w:r>
      <w:r w:rsidR="0038535F" w:rsidRPr="0038535F">
        <w:rPr>
          <w:sz w:val="28"/>
          <w:szCs w:val="28"/>
        </w:rPr>
        <w:t xml:space="preserve"> </w:t>
      </w:r>
      <w:r w:rsidR="0038535F" w:rsidRPr="006A530F">
        <w:rPr>
          <w:rFonts w:ascii="Times New Roman" w:hAnsi="Times New Roman" w:cs="Times New Roman"/>
          <w:sz w:val="24"/>
          <w:szCs w:val="24"/>
        </w:rPr>
        <w:t xml:space="preserve">Чтение и запись реализовал с помощью </w:t>
      </w:r>
      <w:r w:rsidR="0038535F" w:rsidRPr="006A530F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r w:rsidR="0038535F" w:rsidRPr="002F0591">
        <w:rPr>
          <w:rFonts w:ascii="Times New Roman" w:hAnsi="Times New Roman" w:cs="Times New Roman"/>
          <w:sz w:val="24"/>
          <w:szCs w:val="24"/>
        </w:rPr>
        <w:t>/</w:t>
      </w:r>
      <w:r w:rsidR="0038535F" w:rsidRPr="006A530F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r w:rsidR="0038535F" w:rsidRPr="002F0591">
        <w:rPr>
          <w:rFonts w:ascii="Times New Roman" w:hAnsi="Times New Roman" w:cs="Times New Roman"/>
          <w:sz w:val="24"/>
          <w:szCs w:val="24"/>
        </w:rPr>
        <w:t xml:space="preserve">. </w:t>
      </w:r>
      <w:r w:rsidR="0038535F" w:rsidRPr="006A530F">
        <w:rPr>
          <w:rFonts w:ascii="Times New Roman" w:hAnsi="Times New Roman" w:cs="Times New Roman"/>
          <w:sz w:val="24"/>
          <w:szCs w:val="24"/>
        </w:rPr>
        <w:t xml:space="preserve">Высвобождение ресурсов через </w:t>
      </w:r>
      <w:r w:rsidR="0038535F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8535F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38535F" w:rsidRPr="006A530F">
        <w:rPr>
          <w:rFonts w:ascii="Times New Roman" w:hAnsi="Times New Roman" w:cs="Times New Roman"/>
          <w:sz w:val="24"/>
          <w:szCs w:val="24"/>
        </w:rPr>
        <w:t>.</w:t>
      </w:r>
    </w:p>
    <w:p w14:paraId="4E3A67E0" w14:textId="77777777" w:rsidR="0038535F" w:rsidRPr="006A530F" w:rsidRDefault="0038535F" w:rsidP="0038535F">
      <w:pPr>
        <w:rPr>
          <w:rFonts w:ascii="Times New Roman" w:hAnsi="Times New Roman" w:cs="Times New Roman"/>
          <w:sz w:val="24"/>
          <w:szCs w:val="24"/>
        </w:rPr>
      </w:pPr>
      <w:r w:rsidRPr="006A530F">
        <w:rPr>
          <w:rFonts w:ascii="Times New Roman" w:hAnsi="Times New Roman" w:cs="Times New Roman"/>
          <w:sz w:val="24"/>
          <w:szCs w:val="24"/>
        </w:rPr>
        <w:t>Обработаны исключительные ситуации:</w:t>
      </w:r>
    </w:p>
    <w:p w14:paraId="31AFCF79" w14:textId="77777777" w:rsidR="0038535F" w:rsidRPr="00613FB7" w:rsidRDefault="0038535F" w:rsidP="0038535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3FB7">
        <w:rPr>
          <w:rFonts w:ascii="Times New Roman" w:hAnsi="Times New Roman" w:cs="Times New Roman"/>
          <w:sz w:val="24"/>
          <w:szCs w:val="24"/>
        </w:rPr>
        <w:t>Невозможно прочтение файла</w:t>
      </w:r>
      <w:r w:rsidRPr="006A530F">
        <w:rPr>
          <w:rFonts w:ascii="Times New Roman" w:hAnsi="Times New Roman" w:cs="Times New Roman"/>
          <w:sz w:val="24"/>
          <w:szCs w:val="24"/>
        </w:rPr>
        <w:t xml:space="preserve"> </w:t>
      </w:r>
      <w:r w:rsidRPr="00613FB7">
        <w:rPr>
          <w:rFonts w:ascii="Times New Roman" w:hAnsi="Times New Roman" w:cs="Times New Roman"/>
          <w:sz w:val="24"/>
          <w:szCs w:val="24"/>
        </w:rPr>
        <w:t>(файла не существует)</w:t>
      </w:r>
    </w:p>
    <w:p w14:paraId="40B7194B" w14:textId="77777777" w:rsidR="0038535F" w:rsidRPr="006A530F" w:rsidRDefault="0038535F" w:rsidP="0038535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530F">
        <w:rPr>
          <w:rFonts w:ascii="Times New Roman" w:hAnsi="Times New Roman" w:cs="Times New Roman"/>
          <w:sz w:val="24"/>
          <w:szCs w:val="24"/>
        </w:rPr>
        <w:t>Строка входных данных пустая</w:t>
      </w:r>
    </w:p>
    <w:p w14:paraId="4B521EE6" w14:textId="77777777" w:rsidR="0038535F" w:rsidRPr="006A530F" w:rsidRDefault="0038535F" w:rsidP="0038535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530F">
        <w:rPr>
          <w:rFonts w:ascii="Times New Roman" w:hAnsi="Times New Roman" w:cs="Times New Roman"/>
          <w:sz w:val="24"/>
          <w:szCs w:val="24"/>
        </w:rPr>
        <w:t>Не валидные данные (невозможно конвертировать в массив чисел)</w:t>
      </w:r>
    </w:p>
    <w:p w14:paraId="2878306D" w14:textId="77777777" w:rsidR="0038535F" w:rsidRDefault="0038535F" w:rsidP="0038535F">
      <w:pPr>
        <w:rPr>
          <w:rFonts w:ascii="Times New Roman" w:hAnsi="Times New Roman" w:cs="Times New Roman"/>
          <w:sz w:val="24"/>
          <w:szCs w:val="24"/>
        </w:rPr>
      </w:pPr>
      <w:r w:rsidRPr="006A530F">
        <w:rPr>
          <w:rFonts w:ascii="Times New Roman" w:hAnsi="Times New Roman" w:cs="Times New Roman"/>
          <w:sz w:val="24"/>
          <w:szCs w:val="24"/>
        </w:rPr>
        <w:t xml:space="preserve">2ое обработано возвращением </w:t>
      </w:r>
      <w:r w:rsidRPr="006A530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A530F">
        <w:rPr>
          <w:rFonts w:ascii="Times New Roman" w:hAnsi="Times New Roman" w:cs="Times New Roman"/>
          <w:sz w:val="24"/>
          <w:szCs w:val="24"/>
        </w:rPr>
        <w:t xml:space="preserve"> в функцию, остальные через </w:t>
      </w:r>
      <w:r w:rsidRPr="006A530F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6A530F">
        <w:rPr>
          <w:rFonts w:ascii="Times New Roman" w:hAnsi="Times New Roman" w:cs="Times New Roman"/>
          <w:sz w:val="24"/>
          <w:szCs w:val="24"/>
        </w:rPr>
        <w:t>/</w:t>
      </w:r>
      <w:r w:rsidRPr="006A530F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6A530F">
        <w:rPr>
          <w:rFonts w:ascii="Times New Roman" w:hAnsi="Times New Roman" w:cs="Times New Roman"/>
          <w:sz w:val="24"/>
          <w:szCs w:val="24"/>
        </w:rPr>
        <w:t xml:space="preserve"> с последующим возвращением </w:t>
      </w:r>
      <w:r w:rsidRPr="006A530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A53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3-ем конвертация происходит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F0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2F0591">
        <w:rPr>
          <w:rFonts w:ascii="Times New Roman" w:hAnsi="Times New Roman" w:cs="Times New Roman"/>
          <w:sz w:val="24"/>
          <w:szCs w:val="24"/>
        </w:rPr>
        <w:t>.</w:t>
      </w:r>
      <w:r w:rsidRPr="006A5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821EB" w14:textId="5FB311D7" w:rsidR="00622141" w:rsidRPr="0038535F" w:rsidRDefault="0038535F" w:rsidP="00622141">
      <w:pPr>
        <w:pStyle w:val="af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Код</w:t>
      </w:r>
    </w:p>
    <w:bookmarkStart w:id="0" w:name="_MON_1630069617"/>
    <w:bookmarkEnd w:id="0"/>
    <w:p w14:paraId="1E7ED53B" w14:textId="20DF7E58" w:rsidR="000F188A" w:rsidRDefault="000F30E0" w:rsidP="00E774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689" w:dyaOrig="7566" w14:anchorId="415A8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78pt" o:ole="">
            <v:imagedata r:id="rId11" o:title=""/>
          </v:shape>
          <o:OLEObject Type="Embed" ProgID="Word.OpenDocumentText.12" ShapeID="_x0000_i1025" DrawAspect="Content" ObjectID="_1631314196" r:id="rId12"/>
        </w:object>
      </w:r>
    </w:p>
    <w:p w14:paraId="26693D36" w14:textId="58D9405B" w:rsidR="00920F5D" w:rsidRDefault="009C2F9A" w:rsidP="000D01D3">
      <w:pPr>
        <w:pStyle w:val="af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44F42">
        <w:rPr>
          <w:rFonts w:ascii="Arial" w:hAnsi="Arial" w:cs="Arial"/>
          <w:b/>
          <w:bCs/>
          <w:color w:val="000000"/>
          <w:sz w:val="28"/>
          <w:szCs w:val="28"/>
        </w:rPr>
        <w:t xml:space="preserve">Задание </w:t>
      </w:r>
      <w:r w:rsidR="000D01D3" w:rsidRPr="00644F42">
        <w:rPr>
          <w:rFonts w:ascii="Arial" w:hAnsi="Arial" w:cs="Arial"/>
          <w:b/>
          <w:bCs/>
          <w:color w:val="000000"/>
          <w:sz w:val="28"/>
          <w:szCs w:val="28"/>
        </w:rPr>
        <w:t>№2</w:t>
      </w:r>
      <w:r w:rsidR="000D01D3">
        <w:rPr>
          <w:rFonts w:ascii="Arial" w:hAnsi="Arial" w:cs="Arial"/>
          <w:color w:val="000000"/>
          <w:sz w:val="28"/>
          <w:szCs w:val="28"/>
        </w:rPr>
        <w:t xml:space="preserve"> </w:t>
      </w:r>
      <w:r w:rsidR="000D01D3">
        <w:rPr>
          <w:rFonts w:ascii="Arial" w:hAnsi="Arial" w:cs="Arial"/>
          <w:color w:val="000000"/>
          <w:sz w:val="28"/>
          <w:szCs w:val="28"/>
        </w:rPr>
        <w:tab/>
      </w:r>
      <w:r w:rsidR="00920F5D">
        <w:rPr>
          <w:rFonts w:ascii="Arial" w:hAnsi="Arial" w:cs="Arial"/>
          <w:color w:val="000000"/>
          <w:sz w:val="28"/>
          <w:szCs w:val="28"/>
        </w:rPr>
        <w:t>Вывести первые n чисел Фибоначчи на консоль. На вход программе в качестве единственного аргумента передается число n - количество чисел Фибоначчи.</w:t>
      </w:r>
    </w:p>
    <w:p w14:paraId="2ACCE071" w14:textId="77777777" w:rsidR="009C2F9A" w:rsidRDefault="009C2F9A" w:rsidP="009C2F9A">
      <w:pPr>
        <w:rPr>
          <w:rFonts w:ascii="Times New Roman" w:hAnsi="Times New Roman" w:cs="Times New Roman"/>
          <w:sz w:val="24"/>
          <w:szCs w:val="24"/>
        </w:rPr>
      </w:pPr>
      <w:r w:rsidRPr="00644F42">
        <w:rPr>
          <w:rFonts w:ascii="Arial" w:hAnsi="Arial" w:cs="Arial"/>
          <w:b/>
          <w:bCs/>
          <w:color w:val="000000"/>
          <w:sz w:val="28"/>
          <w:szCs w:val="28"/>
        </w:rPr>
        <w:t>Ход рассуждений</w:t>
      </w:r>
      <w:r w:rsidRPr="009C2F9A"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Числа фибоначи получаю с помощью функции, которая получает следующие числа следующим образом</w:t>
      </w:r>
      <w:r w:rsidRPr="00C409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есть два начальных числа со значениями 0 и 1, на каждой следующей итерации к первому прибавляем второе, а ко второму – первое. Таким образом получаем ряд фибоначи. Итераций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17157">
        <w:rPr>
          <w:rFonts w:ascii="Times New Roman" w:hAnsi="Times New Roman" w:cs="Times New Roman"/>
          <w:sz w:val="24"/>
          <w:szCs w:val="24"/>
        </w:rPr>
        <w:t xml:space="preserve"> / 2 </w:t>
      </w:r>
      <w:r>
        <w:rPr>
          <w:rFonts w:ascii="Times New Roman" w:hAnsi="Times New Roman" w:cs="Times New Roman"/>
          <w:sz w:val="24"/>
          <w:szCs w:val="24"/>
        </w:rPr>
        <w:t xml:space="preserve">с округлением в меньшую сторону. Так как за итерацию </w:t>
      </w:r>
      <w:r>
        <w:rPr>
          <w:rFonts w:ascii="Times New Roman" w:hAnsi="Times New Roman" w:cs="Times New Roman"/>
          <w:sz w:val="24"/>
          <w:szCs w:val="24"/>
        </w:rPr>
        <w:lastRenderedPageBreak/>
        <w:t>получаем два числа, существует проверка между ними на окончание работы (условия</w:t>
      </w:r>
      <w:r w:rsidRPr="004353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2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нечетное и последняя итерация). </w:t>
      </w:r>
    </w:p>
    <w:p w14:paraId="10CB1A0F" w14:textId="77777777" w:rsidR="009C2F9A" w:rsidRPr="002F0591" w:rsidRDefault="009C2F9A" w:rsidP="009C2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Pr="009F3C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проверка на валидность входного числа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TryParse</w:t>
      </w:r>
      <w:r w:rsidRPr="002F0591">
        <w:rPr>
          <w:rFonts w:ascii="Times New Roman" w:hAnsi="Times New Roman" w:cs="Times New Roman"/>
          <w:sz w:val="24"/>
          <w:szCs w:val="24"/>
        </w:rPr>
        <w:t>.</w:t>
      </w:r>
    </w:p>
    <w:p w14:paraId="2186C4C4" w14:textId="7513F09E" w:rsidR="009C2F9A" w:rsidRPr="00644F42" w:rsidRDefault="00644F42" w:rsidP="00644F42">
      <w:pPr>
        <w:pStyle w:val="af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Код</w:t>
      </w:r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bookmarkStart w:id="1" w:name="_MON_1630074646"/>
    <w:bookmarkEnd w:id="1"/>
    <w:p w14:paraId="174BC14F" w14:textId="5AE2C3B4" w:rsidR="006327E8" w:rsidRPr="002F0591" w:rsidRDefault="00F6567C" w:rsidP="00AC6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689" w:dyaOrig="7070" w14:anchorId="6130B420">
          <v:shape id="_x0000_i1030" type="#_x0000_t75" style="width:484.5pt;height:354pt" o:ole="">
            <v:imagedata r:id="rId13" o:title=""/>
          </v:shape>
          <o:OLEObject Type="Embed" ProgID="Word.OpenDocumentText.12" ShapeID="_x0000_i1030" DrawAspect="Content" ObjectID="_1631314197" r:id="rId14"/>
        </w:object>
      </w:r>
    </w:p>
    <w:p w14:paraId="2F5294DF" w14:textId="4436CC1D" w:rsidR="006327E8" w:rsidRDefault="009C2F9A" w:rsidP="006327E8">
      <w:pPr>
        <w:pStyle w:val="af2"/>
        <w:spacing w:before="0" w:beforeAutospacing="0" w:after="0" w:afterAutospacing="0"/>
        <w:ind w:left="283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44F42">
        <w:rPr>
          <w:rFonts w:ascii="Arial" w:hAnsi="Arial" w:cs="Arial"/>
          <w:b/>
          <w:bCs/>
          <w:color w:val="000000"/>
          <w:sz w:val="28"/>
          <w:szCs w:val="28"/>
        </w:rPr>
        <w:t xml:space="preserve">Задание </w:t>
      </w:r>
      <w:r w:rsidR="006327E8" w:rsidRPr="00644F42">
        <w:rPr>
          <w:rFonts w:ascii="Arial" w:hAnsi="Arial" w:cs="Arial"/>
          <w:b/>
          <w:bCs/>
          <w:color w:val="000000"/>
          <w:sz w:val="28"/>
          <w:szCs w:val="28"/>
        </w:rPr>
        <w:t>№3</w:t>
      </w:r>
      <w:r w:rsidR="006327E8">
        <w:rPr>
          <w:rFonts w:ascii="Arial" w:hAnsi="Arial" w:cs="Arial"/>
          <w:color w:val="000000"/>
          <w:sz w:val="28"/>
          <w:szCs w:val="28"/>
        </w:rPr>
        <w:t xml:space="preserve"> Сделать преобразователь из римской системы счисления в десятичную. На вход программе в качестве единственного аргумента передается строка - число в римской системе счисления. Необходимо вывести на консоль соответствующее число в десятичной системе счисления.</w:t>
      </w:r>
    </w:p>
    <w:p w14:paraId="06E31A22" w14:textId="0D609E87" w:rsidR="009C2F9A" w:rsidRDefault="009C2F9A" w:rsidP="009C2F9A">
      <w:pPr>
        <w:rPr>
          <w:rFonts w:ascii="Times New Roman" w:hAnsi="Times New Roman" w:cs="Times New Roman"/>
          <w:sz w:val="24"/>
          <w:szCs w:val="24"/>
        </w:rPr>
      </w:pPr>
      <w:r w:rsidRPr="00644F42">
        <w:rPr>
          <w:rFonts w:ascii="Arial" w:hAnsi="Arial" w:cs="Arial"/>
          <w:b/>
          <w:bCs/>
          <w:color w:val="000000"/>
          <w:sz w:val="28"/>
          <w:szCs w:val="28"/>
        </w:rPr>
        <w:t>Ход рассуждений</w:t>
      </w:r>
      <w:r w:rsidRPr="009C2F9A"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Перевод из римской с.с. в десятичную провожу с помощью созданного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92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индекс – значение в десятичной, а объект – буква в римской с.с. В цикле считываю каждую букву входного числа с конца и делаю ей соответствие. Потом сравниваю с прошлым соответствием, и если число оказывается большим или равным ему – складываем с общим результатом. Иначе – вычитаем.</w:t>
      </w:r>
    </w:p>
    <w:p w14:paraId="516E3E80" w14:textId="117068F4" w:rsidR="009C2F9A" w:rsidRPr="00E01F19" w:rsidRDefault="009C2F9A" w:rsidP="009C2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исключительных ситуаций</w:t>
      </w:r>
      <w:r w:rsidRPr="00964D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валидные символы (программа пропускает их и печатает ошибку)</w:t>
      </w:r>
      <w:r w:rsidR="00E01F19" w:rsidRPr="00E01F19">
        <w:rPr>
          <w:rFonts w:ascii="Times New Roman" w:hAnsi="Times New Roman" w:cs="Times New Roman"/>
          <w:sz w:val="24"/>
          <w:szCs w:val="24"/>
        </w:rPr>
        <w:t xml:space="preserve">, </w:t>
      </w:r>
      <w:r w:rsidR="003D47F6">
        <w:rPr>
          <w:rFonts w:ascii="Times New Roman" w:hAnsi="Times New Roman" w:cs="Times New Roman"/>
          <w:sz w:val="24"/>
          <w:szCs w:val="24"/>
        </w:rPr>
        <w:t>не валидная запись в римской с.с. (проверка регулярным выражением)</w:t>
      </w:r>
      <w:bookmarkStart w:id="2" w:name="_GoBack"/>
      <w:bookmarkEnd w:id="2"/>
    </w:p>
    <w:p w14:paraId="05414B28" w14:textId="5DEA76F9" w:rsidR="009C2F9A" w:rsidRPr="009C2F9A" w:rsidRDefault="009C2F9A" w:rsidP="006327E8">
      <w:pPr>
        <w:pStyle w:val="af2"/>
        <w:spacing w:before="0" w:beforeAutospacing="0" w:after="0" w:afterAutospacing="0"/>
        <w:ind w:left="283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bookmarkStart w:id="3" w:name="_MON_1630081703"/>
    <w:bookmarkEnd w:id="3"/>
    <w:p w14:paraId="5214911E" w14:textId="091BD2F1" w:rsidR="006327E8" w:rsidRDefault="00D52E02" w:rsidP="00AC6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689" w:dyaOrig="13571" w14:anchorId="230EB477">
          <v:shape id="_x0000_i1040" type="#_x0000_t75" style="width:484.5pt;height:678.75pt" o:ole="">
            <v:imagedata r:id="rId15" o:title=""/>
          </v:shape>
          <o:OLEObject Type="Embed" ProgID="Word.OpenDocumentText.12" ShapeID="_x0000_i1040" DrawAspect="Content" ObjectID="_1631314198" r:id="rId16"/>
        </w:object>
      </w:r>
    </w:p>
    <w:sectPr w:rsidR="006327E8" w:rsidSect="00102B10">
      <w:headerReference w:type="default" r:id="rId17"/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13C45" w14:textId="77777777" w:rsidR="007D4F76" w:rsidRDefault="007D4F76">
      <w:pPr>
        <w:spacing w:after="0" w:line="240" w:lineRule="auto"/>
      </w:pPr>
      <w:r>
        <w:separator/>
      </w:r>
    </w:p>
  </w:endnote>
  <w:endnote w:type="continuationSeparator" w:id="0">
    <w:p w14:paraId="691BB1FD" w14:textId="77777777" w:rsidR="007D4F76" w:rsidRDefault="007D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890541"/>
      <w:docPartObj>
        <w:docPartGallery w:val="Page Numbers (Bottom of Page)"/>
        <w:docPartUnique/>
      </w:docPartObj>
    </w:sdtPr>
    <w:sdtEndPr/>
    <w:sdtContent>
      <w:p w14:paraId="40C7716C" w14:textId="77777777" w:rsidR="00666236" w:rsidRDefault="00B764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5706A3" w14:textId="77777777" w:rsidR="00666236" w:rsidRDefault="003D47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E8CF" w14:textId="77777777" w:rsidR="007D4F76" w:rsidRDefault="007D4F76">
      <w:pPr>
        <w:spacing w:after="0" w:line="240" w:lineRule="auto"/>
      </w:pPr>
      <w:r>
        <w:separator/>
      </w:r>
    </w:p>
  </w:footnote>
  <w:footnote w:type="continuationSeparator" w:id="0">
    <w:p w14:paraId="548F253A" w14:textId="77777777" w:rsidR="007D4F76" w:rsidRDefault="007D4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1E79E" w14:textId="77777777" w:rsidR="00E774A8" w:rsidRDefault="00E774A8">
    <w:pPr>
      <w:pStyle w:val="a4"/>
    </w:pPr>
    <w:r>
      <w:t>ООП. Работа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C71AF"/>
    <w:multiLevelType w:val="hybridMultilevel"/>
    <w:tmpl w:val="78C8F64A"/>
    <w:lvl w:ilvl="0" w:tplc="17884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60E57"/>
    <w:multiLevelType w:val="multilevel"/>
    <w:tmpl w:val="B65EDAA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34238"/>
    <w:multiLevelType w:val="hybridMultilevel"/>
    <w:tmpl w:val="68AC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6F9"/>
    <w:multiLevelType w:val="hybridMultilevel"/>
    <w:tmpl w:val="4D8E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70AC"/>
    <w:multiLevelType w:val="multilevel"/>
    <w:tmpl w:val="8996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16DBD"/>
    <w:multiLevelType w:val="hybridMultilevel"/>
    <w:tmpl w:val="D3A27FCE"/>
    <w:lvl w:ilvl="0" w:tplc="1D18A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36D22"/>
    <w:multiLevelType w:val="hybridMultilevel"/>
    <w:tmpl w:val="725A6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209C5"/>
    <w:multiLevelType w:val="multilevel"/>
    <w:tmpl w:val="EDCC36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A8"/>
    <w:rsid w:val="00043936"/>
    <w:rsid w:val="00052633"/>
    <w:rsid w:val="00071324"/>
    <w:rsid w:val="000C5CBA"/>
    <w:rsid w:val="000D01D3"/>
    <w:rsid w:val="000F188A"/>
    <w:rsid w:val="000F1D5E"/>
    <w:rsid w:val="000F30E0"/>
    <w:rsid w:val="001009C1"/>
    <w:rsid w:val="00144DAC"/>
    <w:rsid w:val="001B1743"/>
    <w:rsid w:val="00273463"/>
    <w:rsid w:val="002F0591"/>
    <w:rsid w:val="003137FA"/>
    <w:rsid w:val="003169E7"/>
    <w:rsid w:val="00355FC8"/>
    <w:rsid w:val="0036753F"/>
    <w:rsid w:val="00384E63"/>
    <w:rsid w:val="0038535F"/>
    <w:rsid w:val="00393FB6"/>
    <w:rsid w:val="00395E54"/>
    <w:rsid w:val="003D47F6"/>
    <w:rsid w:val="003D5F4A"/>
    <w:rsid w:val="0043533B"/>
    <w:rsid w:val="004467F9"/>
    <w:rsid w:val="004B2CC6"/>
    <w:rsid w:val="004D4B0D"/>
    <w:rsid w:val="004E551D"/>
    <w:rsid w:val="004E6F77"/>
    <w:rsid w:val="00522735"/>
    <w:rsid w:val="005700D1"/>
    <w:rsid w:val="005C214D"/>
    <w:rsid w:val="005E417C"/>
    <w:rsid w:val="00604552"/>
    <w:rsid w:val="00613FB7"/>
    <w:rsid w:val="00622141"/>
    <w:rsid w:val="006327E8"/>
    <w:rsid w:val="00644F42"/>
    <w:rsid w:val="006462D7"/>
    <w:rsid w:val="00686936"/>
    <w:rsid w:val="00697D32"/>
    <w:rsid w:val="006A530F"/>
    <w:rsid w:val="006B0DA4"/>
    <w:rsid w:val="006B1148"/>
    <w:rsid w:val="00743B71"/>
    <w:rsid w:val="007902AF"/>
    <w:rsid w:val="007C2924"/>
    <w:rsid w:val="007C4A2D"/>
    <w:rsid w:val="007D4F76"/>
    <w:rsid w:val="007F052E"/>
    <w:rsid w:val="007F76F2"/>
    <w:rsid w:val="00835A41"/>
    <w:rsid w:val="00904AA6"/>
    <w:rsid w:val="009155B1"/>
    <w:rsid w:val="00920B8E"/>
    <w:rsid w:val="00920F5D"/>
    <w:rsid w:val="009532D2"/>
    <w:rsid w:val="00964D29"/>
    <w:rsid w:val="0097203D"/>
    <w:rsid w:val="009811D0"/>
    <w:rsid w:val="009817C4"/>
    <w:rsid w:val="009C2F9A"/>
    <w:rsid w:val="009F3C51"/>
    <w:rsid w:val="00A17157"/>
    <w:rsid w:val="00A24B1B"/>
    <w:rsid w:val="00A50223"/>
    <w:rsid w:val="00A71658"/>
    <w:rsid w:val="00AC6D43"/>
    <w:rsid w:val="00AE685D"/>
    <w:rsid w:val="00B175D9"/>
    <w:rsid w:val="00B57D2F"/>
    <w:rsid w:val="00B646E7"/>
    <w:rsid w:val="00B7643F"/>
    <w:rsid w:val="00B91733"/>
    <w:rsid w:val="00C40962"/>
    <w:rsid w:val="00C65151"/>
    <w:rsid w:val="00C77C48"/>
    <w:rsid w:val="00C93F20"/>
    <w:rsid w:val="00CC7209"/>
    <w:rsid w:val="00D3464E"/>
    <w:rsid w:val="00D52E02"/>
    <w:rsid w:val="00D61279"/>
    <w:rsid w:val="00D97916"/>
    <w:rsid w:val="00DD4ED2"/>
    <w:rsid w:val="00E01F19"/>
    <w:rsid w:val="00E6480F"/>
    <w:rsid w:val="00E774A8"/>
    <w:rsid w:val="00E96DD6"/>
    <w:rsid w:val="00F00EE0"/>
    <w:rsid w:val="00F249DB"/>
    <w:rsid w:val="00F46205"/>
    <w:rsid w:val="00F6567C"/>
    <w:rsid w:val="00FD54FE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DC1AB32"/>
  <w15:chartTrackingRefBased/>
  <w15:docId w15:val="{03C4F226-FE81-4CA9-82AC-F5345CAF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54FE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D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5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54FE"/>
  </w:style>
  <w:style w:type="paragraph" w:styleId="a6">
    <w:name w:val="footer"/>
    <w:basedOn w:val="a"/>
    <w:link w:val="a7"/>
    <w:uiPriority w:val="99"/>
    <w:unhideWhenUsed/>
    <w:rsid w:val="00FD5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54FE"/>
  </w:style>
  <w:style w:type="paragraph" w:customStyle="1" w:styleId="DecimalAligned">
    <w:name w:val="Decimal Aligned"/>
    <w:basedOn w:val="a"/>
    <w:uiPriority w:val="40"/>
    <w:qFormat/>
    <w:rsid w:val="00FD54F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table" w:styleId="-1">
    <w:name w:val="Light Shading Accent 1"/>
    <w:basedOn w:val="a1"/>
    <w:uiPriority w:val="60"/>
    <w:rsid w:val="00FD54FE"/>
    <w:pPr>
      <w:spacing w:after="0" w:line="240" w:lineRule="auto"/>
    </w:pPr>
    <w:rPr>
      <w:rFonts w:eastAsiaTheme="minorEastAsia"/>
      <w:color w:val="2F5496" w:themeColor="accent1" w:themeShade="BF"/>
      <w:lang w:eastAsia="ru-R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Default">
    <w:name w:val="Default"/>
    <w:link w:val="Default0"/>
    <w:rsid w:val="00D979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8">
    <w:name w:val="Определение"/>
    <w:basedOn w:val="4"/>
    <w:next w:val="a9"/>
    <w:link w:val="aa"/>
    <w:qFormat/>
    <w:rsid w:val="00144DAC"/>
    <w:pPr>
      <w:spacing w:after="240" w:line="360" w:lineRule="auto"/>
      <w:ind w:left="851" w:hanging="851"/>
      <w:jc w:val="both"/>
    </w:pPr>
    <w:rPr>
      <w:rFonts w:ascii="Times New Roman" w:hAnsi="Times New Roman"/>
      <w:i w:val="0"/>
      <w:color w:val="auto"/>
      <w:sz w:val="20"/>
      <w:szCs w:val="23"/>
    </w:rPr>
  </w:style>
  <w:style w:type="paragraph" w:customStyle="1" w:styleId="ab">
    <w:name w:val="Примечание"/>
    <w:basedOn w:val="5"/>
    <w:link w:val="ac"/>
    <w:qFormat/>
    <w:rsid w:val="00144DAC"/>
    <w:pPr>
      <w:ind w:left="851" w:hanging="851"/>
    </w:pPr>
    <w:rPr>
      <w:i/>
      <w:color w:val="auto"/>
      <w:szCs w:val="23"/>
    </w:rPr>
  </w:style>
  <w:style w:type="character" w:customStyle="1" w:styleId="40">
    <w:name w:val="Заголовок 4 Знак"/>
    <w:basedOn w:val="a0"/>
    <w:link w:val="4"/>
    <w:uiPriority w:val="9"/>
    <w:semiHidden/>
    <w:rsid w:val="00144D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Body Text"/>
    <w:basedOn w:val="a"/>
    <w:link w:val="ad"/>
    <w:uiPriority w:val="99"/>
    <w:semiHidden/>
    <w:unhideWhenUsed/>
    <w:rsid w:val="00144DAC"/>
    <w:pPr>
      <w:spacing w:after="120"/>
    </w:pPr>
  </w:style>
  <w:style w:type="character" w:customStyle="1" w:styleId="ad">
    <w:name w:val="Основной текст Знак"/>
    <w:basedOn w:val="a0"/>
    <w:link w:val="a9"/>
    <w:uiPriority w:val="99"/>
    <w:semiHidden/>
    <w:rsid w:val="00144DAC"/>
  </w:style>
  <w:style w:type="character" w:customStyle="1" w:styleId="aa">
    <w:name w:val="Определение Знак"/>
    <w:basedOn w:val="40"/>
    <w:link w:val="a8"/>
    <w:rsid w:val="00144DAC"/>
    <w:rPr>
      <w:rFonts w:ascii="Times New Roman" w:eastAsiaTheme="majorEastAsia" w:hAnsi="Times New Roman" w:cstheme="majorBidi"/>
      <w:i w:val="0"/>
      <w:iCs/>
      <w:color w:val="2F5496" w:themeColor="accent1" w:themeShade="BF"/>
      <w:sz w:val="20"/>
      <w:szCs w:val="23"/>
    </w:rPr>
  </w:style>
  <w:style w:type="paragraph" w:customStyle="1" w:styleId="ae">
    <w:name w:val="название таблицы"/>
    <w:basedOn w:val="Default"/>
    <w:link w:val="af"/>
    <w:qFormat/>
    <w:rsid w:val="00144DAC"/>
    <w:rPr>
      <w:b/>
      <w:i/>
      <w:sz w:val="22"/>
      <w:szCs w:val="23"/>
    </w:rPr>
  </w:style>
  <w:style w:type="character" w:customStyle="1" w:styleId="50">
    <w:name w:val="Заголовок 5 Знак"/>
    <w:basedOn w:val="a0"/>
    <w:link w:val="5"/>
    <w:uiPriority w:val="9"/>
    <w:semiHidden/>
    <w:rsid w:val="00144D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c">
    <w:name w:val="Примечание Знак"/>
    <w:basedOn w:val="50"/>
    <w:link w:val="ab"/>
    <w:rsid w:val="00144DAC"/>
    <w:rPr>
      <w:rFonts w:asciiTheme="majorHAnsi" w:eastAsiaTheme="majorEastAsia" w:hAnsiTheme="majorHAnsi" w:cstheme="majorBidi"/>
      <w:i/>
      <w:color w:val="2F5496" w:themeColor="accent1" w:themeShade="BF"/>
      <w:szCs w:val="23"/>
    </w:rPr>
  </w:style>
  <w:style w:type="paragraph" w:customStyle="1" w:styleId="af0">
    <w:name w:val="Название рисунка(картинки)"/>
    <w:basedOn w:val="Default"/>
    <w:link w:val="af1"/>
    <w:qFormat/>
    <w:rsid w:val="007F052E"/>
    <w:rPr>
      <w:i/>
      <w:sz w:val="20"/>
      <w:szCs w:val="23"/>
    </w:rPr>
  </w:style>
  <w:style w:type="character" w:customStyle="1" w:styleId="Default0">
    <w:name w:val="Default Знак"/>
    <w:basedOn w:val="a0"/>
    <w:link w:val="Default"/>
    <w:rsid w:val="00144DAC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название таблицы Знак"/>
    <w:basedOn w:val="Default0"/>
    <w:link w:val="ae"/>
    <w:rsid w:val="00144DAC"/>
    <w:rPr>
      <w:rFonts w:ascii="Times New Roman" w:hAnsi="Times New Roman" w:cs="Times New Roman"/>
      <w:b/>
      <w:i/>
      <w:color w:val="000000"/>
      <w:sz w:val="24"/>
      <w:szCs w:val="23"/>
    </w:rPr>
  </w:style>
  <w:style w:type="paragraph" w:customStyle="1" w:styleId="1">
    <w:name w:val="Список1"/>
    <w:basedOn w:val="Default"/>
    <w:link w:val="10"/>
    <w:qFormat/>
    <w:rsid w:val="00B7643F"/>
    <w:pPr>
      <w:spacing w:after="120" w:line="360" w:lineRule="auto"/>
    </w:pPr>
    <w:rPr>
      <w:sz w:val="23"/>
      <w:szCs w:val="23"/>
    </w:rPr>
  </w:style>
  <w:style w:type="character" w:customStyle="1" w:styleId="af1">
    <w:name w:val="Название рисунка(картинки) Знак"/>
    <w:basedOn w:val="Default0"/>
    <w:link w:val="af0"/>
    <w:rsid w:val="007F052E"/>
    <w:rPr>
      <w:rFonts w:ascii="Times New Roman" w:hAnsi="Times New Roman" w:cs="Times New Roman"/>
      <w:i/>
      <w:color w:val="000000"/>
      <w:sz w:val="20"/>
      <w:szCs w:val="23"/>
    </w:rPr>
  </w:style>
  <w:style w:type="character" w:customStyle="1" w:styleId="10">
    <w:name w:val="Список1 Знак"/>
    <w:basedOn w:val="Default0"/>
    <w:link w:val="1"/>
    <w:rsid w:val="00B7643F"/>
    <w:rPr>
      <w:rFonts w:ascii="Times New Roman" w:hAnsi="Times New Roman" w:cs="Times New Roman"/>
      <w:color w:val="000000"/>
      <w:sz w:val="23"/>
      <w:szCs w:val="23"/>
    </w:rPr>
  </w:style>
  <w:style w:type="paragraph" w:styleId="af2">
    <w:name w:val="Normal (Web)"/>
    <w:basedOn w:val="a"/>
    <w:uiPriority w:val="99"/>
    <w:semiHidden/>
    <w:unhideWhenUsed/>
    <w:rsid w:val="0074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"/>
    <w:uiPriority w:val="34"/>
    <w:qFormat/>
    <w:rsid w:val="0039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la\Documents\&#1056;&#1072;&#1073;&#1086;&#1090;&#1072;_&#1052;&#1077;&#1083;&#1077;&#1085;&#1090;&#1100;&#1077;&#1074;&#1055;&#1077;&#1090;&#1088;&#1040;&#1083;&#1077;&#1082;&#1089;&#1077;&#1077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7195043659845BA72CDDB1E64034A" ma:contentTypeVersion="8" ma:contentTypeDescription="Создание документа." ma:contentTypeScope="" ma:versionID="1d609eb9220336a86eefc9bdd6f7a443">
  <xsd:schema xmlns:xsd="http://www.w3.org/2001/XMLSchema" xmlns:xs="http://www.w3.org/2001/XMLSchema" xmlns:p="http://schemas.microsoft.com/office/2006/metadata/properties" xmlns:ns3="459e95da-244a-4f69-827a-acf05a02b968" targetNamespace="http://schemas.microsoft.com/office/2006/metadata/properties" ma:root="true" ma:fieldsID="14b5c2a45a64c9896767b837c830a860" ns3:_="">
    <xsd:import namespace="459e95da-244a-4f69-827a-acf05a02b9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e95da-244a-4f69-827a-acf05a02b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7D202-A7B7-405E-B8C2-BB3823B17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e95da-244a-4f69-827a-acf05a02b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EB6E5-9CE2-481B-9394-6330F6E5CB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7C4B8B-4E6B-4172-9EC1-24B4D7B8D0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9E4BCC-32CD-4C40-9674-E3169C9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Работа_МелентьевПетрАлексеевич.dotx</Template>
  <TotalTime>565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</dc:creator>
  <cp:keywords/>
  <dc:description/>
  <cp:lastModifiedBy>Мелентьев Петр Алексеевич</cp:lastModifiedBy>
  <cp:revision>76</cp:revision>
  <dcterms:created xsi:type="dcterms:W3CDTF">2019-09-15T10:00:00Z</dcterms:created>
  <dcterms:modified xsi:type="dcterms:W3CDTF">2019-09-29T23:03:00Z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0x010100B6E7195043659845BA72CDDB1E64034A</vt:lpwstr>
  </property>
</Properties>
</file>